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14:paraId="56C5F7E4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95F75D4" w14:textId="63612C1A" w:rsidR="00692703" w:rsidRPr="00FD7C80" w:rsidRDefault="000E4C82" w:rsidP="00913946">
            <w:pPr>
              <w:pStyle w:val="Ttulo"/>
            </w:pPr>
            <w:r>
              <w:t>Presupuesto web</w:t>
            </w:r>
          </w:p>
          <w:p w14:paraId="57CC6184" w14:textId="18CF6BA1" w:rsidR="00692703" w:rsidRPr="00FD7C80" w:rsidRDefault="00B67FFA" w:rsidP="000E4C82">
            <w:pPr>
              <w:pStyle w:val="Informacindecontacto"/>
              <w:contextualSpacing w:val="0"/>
            </w:pPr>
            <w:r>
              <w:t>Nombre: Moisés Guzmán Beltrán                                                      Fecha:14/09/2022</w:t>
            </w:r>
          </w:p>
        </w:tc>
      </w:tr>
      <w:tr w:rsidR="009571D8" w:rsidRPr="00FD7C80" w14:paraId="0B45EAA3" w14:textId="77777777" w:rsidTr="00692703">
        <w:tc>
          <w:tcPr>
            <w:tcW w:w="9360" w:type="dxa"/>
            <w:tcMar>
              <w:top w:w="432" w:type="dxa"/>
            </w:tcMar>
          </w:tcPr>
          <w:p w14:paraId="2F0C611A" w14:textId="25916222" w:rsidR="00726FF5" w:rsidRDefault="00726FF5" w:rsidP="00726FF5">
            <w:pPr>
              <w:pStyle w:val="Ttulo1"/>
              <w:outlineLvl w:val="0"/>
            </w:pPr>
            <w:r>
              <w:t>objetivo</w:t>
            </w:r>
          </w:p>
          <w:p w14:paraId="556E7E8D" w14:textId="30F0EE4C" w:rsidR="00726FF5" w:rsidRPr="00EA22F7" w:rsidRDefault="00B67FFA" w:rsidP="00EA22F7">
            <w:pPr>
              <w:pStyle w:val="Informacindecontacto"/>
              <w:jc w:val="left"/>
            </w:pPr>
            <w:r>
              <w:t>. Crear</w:t>
            </w:r>
            <w:r w:rsidR="00EA22F7">
              <w:t xml:space="preserve"> una </w:t>
            </w:r>
            <w:proofErr w:type="spellStart"/>
            <w:r w:rsidR="00EA22F7">
              <w:t>pagina</w:t>
            </w:r>
            <w:proofErr w:type="spellEnd"/>
            <w:r w:rsidR="00EA22F7">
              <w:t xml:space="preserve"> web que este basada al usuario (ropa </w:t>
            </w:r>
            <w:r>
              <w:t>adolescente</w:t>
            </w:r>
            <w:r w:rsidR="00EA22F7">
              <w:t xml:space="preserve">), que este medio competitivo con otras marcas </w:t>
            </w:r>
            <w:proofErr w:type="gramStart"/>
            <w:r>
              <w:t>Nike</w:t>
            </w:r>
            <w:r w:rsidR="00EA22F7">
              <w:t xml:space="preserve"> ,</w:t>
            </w:r>
            <w:r>
              <w:t>Adidas</w:t>
            </w:r>
            <w:proofErr w:type="gramEnd"/>
            <w:r>
              <w:t xml:space="preserve">. Una forma de estar online de poder darse a </w:t>
            </w:r>
            <w:proofErr w:type="gramStart"/>
            <w:r>
              <w:t>conocer ,de</w:t>
            </w:r>
            <w:proofErr w:type="gramEnd"/>
            <w:r>
              <w:t xml:space="preserve"> automatizar su negocio y generar mayores consulta/ventas.</w:t>
            </w:r>
          </w:p>
          <w:p w14:paraId="03C3D819" w14:textId="3FB907AA" w:rsidR="001755A8" w:rsidRPr="00FD7C80" w:rsidRDefault="001755A8" w:rsidP="00913946">
            <w:pPr>
              <w:contextualSpacing w:val="0"/>
            </w:pPr>
          </w:p>
        </w:tc>
      </w:tr>
    </w:tbl>
    <w:p w14:paraId="1447217F" w14:textId="0FDF66D9" w:rsidR="004E01EB" w:rsidRPr="00FD7C80" w:rsidRDefault="008C09FE" w:rsidP="004E01EB">
      <w:pPr>
        <w:pStyle w:val="Ttulo1"/>
      </w:pPr>
      <w:r>
        <w:t>descripcion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29EF624D" w14:textId="77777777" w:rsidTr="00D66A52">
        <w:tc>
          <w:tcPr>
            <w:tcW w:w="9355" w:type="dxa"/>
          </w:tcPr>
          <w:p w14:paraId="7DC92DCF" w14:textId="69DA6EC7" w:rsidR="001E3120" w:rsidRPr="00FD7C80" w:rsidRDefault="008C09FE" w:rsidP="001D0BF1">
            <w:pPr>
              <w:contextualSpacing w:val="0"/>
            </w:pPr>
            <w:r>
              <w:t>DISEÑO DEL SITIO</w:t>
            </w:r>
          </w:p>
        </w:tc>
      </w:tr>
      <w:tr w:rsidR="00F61DF9" w:rsidRPr="00FD7C80" w14:paraId="3013E12E" w14:textId="77777777" w:rsidTr="00F61DF9">
        <w:tc>
          <w:tcPr>
            <w:tcW w:w="9355" w:type="dxa"/>
            <w:tcMar>
              <w:top w:w="216" w:type="dxa"/>
            </w:tcMar>
          </w:tcPr>
          <w:p w14:paraId="44969ABE" w14:textId="77777777" w:rsidR="008C09FE" w:rsidRDefault="008C09FE" w:rsidP="00F61DF9">
            <w:r>
              <w:t xml:space="preserve">DESARROLLO DEL SITIO </w:t>
            </w:r>
          </w:p>
          <w:p w14:paraId="5132F4BC" w14:textId="77777777" w:rsidR="00F61DF9" w:rsidRDefault="00F61DF9" w:rsidP="00F61DF9"/>
          <w:p w14:paraId="14019B18" w14:textId="77777777" w:rsidR="008C09FE" w:rsidRDefault="008C09FE" w:rsidP="00F61DF9">
            <w:r>
              <w:t>SEO ESTANDAR</w:t>
            </w:r>
          </w:p>
          <w:p w14:paraId="6718E664" w14:textId="77777777" w:rsidR="008C09FE" w:rsidRDefault="008C09FE" w:rsidP="00F61DF9"/>
          <w:p w14:paraId="6646400B" w14:textId="2589ABDC" w:rsidR="008C09FE" w:rsidRPr="00FD7C80" w:rsidRDefault="008C09FE" w:rsidP="00F61DF9">
            <w:r>
              <w:t>TOTAL: 46.000 PESOS ARG</w:t>
            </w:r>
          </w:p>
        </w:tc>
      </w:tr>
    </w:tbl>
    <w:p w14:paraId="05B26CDE" w14:textId="38565A79" w:rsidR="00DA59AA" w:rsidRPr="00FD7C80" w:rsidRDefault="008C09FE" w:rsidP="0097790C">
      <w:pPr>
        <w:pStyle w:val="Ttulo1"/>
      </w:pPr>
      <w:r>
        <w:t>TERMINOS Y CONDICIONES</w:t>
      </w:r>
    </w:p>
    <w:p w14:paraId="5FBF73BF" w14:textId="66C42D52" w:rsidR="00486277" w:rsidRPr="00FD7C80" w:rsidRDefault="00486277" w:rsidP="00486277">
      <w:pPr>
        <w:pStyle w:val="Ttulo1"/>
      </w:pPr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2B72EE86" w14:textId="77777777" w:rsidTr="00DE2EA9">
        <w:tc>
          <w:tcPr>
            <w:tcW w:w="4410" w:type="dxa"/>
          </w:tcPr>
          <w:p w14:paraId="4EC85834" w14:textId="58B8817F" w:rsidR="001E3120" w:rsidRPr="008C09FE" w:rsidRDefault="008C09FE" w:rsidP="006E1507">
            <w:pPr>
              <w:pStyle w:val="Listaconvietas"/>
              <w:contextualSpacing w:val="0"/>
            </w:pPr>
            <w:r w:rsidRPr="008C09FE">
              <w:t xml:space="preserve">EL PAGO SE </w:t>
            </w:r>
            <w:r w:rsidR="00726FF5" w:rsidRPr="008C09FE">
              <w:t>REALIZARÁ</w:t>
            </w:r>
            <w:r w:rsidRPr="008C09FE">
              <w:t xml:space="preserve"> 50% AL INICIAR EL PROYECTO Y 50% AL FINALIZAR</w:t>
            </w:r>
          </w:p>
          <w:p w14:paraId="76EC995B" w14:textId="3343E905" w:rsidR="001F4E6D" w:rsidRPr="00FD7C80" w:rsidRDefault="001F4E6D" w:rsidP="008C09FE">
            <w:pPr>
              <w:pStyle w:val="Listaconvietas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16" w:type="dxa"/>
            <w:tcMar>
              <w:left w:w="360" w:type="dxa"/>
            </w:tcMar>
          </w:tcPr>
          <w:p w14:paraId="60F82A12" w14:textId="10FA6EFB" w:rsidR="001E3120" w:rsidRPr="00FD7C80" w:rsidRDefault="001E3120" w:rsidP="008C09FE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7335596D" w14:textId="024942CC" w:rsidR="00AD782D" w:rsidRPr="00FD7C80" w:rsidRDefault="008C09FE" w:rsidP="0062312F">
      <w:pPr>
        <w:pStyle w:val="Ttulo1"/>
      </w:pPr>
      <w:r>
        <w:t>SERVICIOS DETALLADOS</w:t>
      </w:r>
    </w:p>
    <w:p w14:paraId="70633014" w14:textId="77777777" w:rsidR="00B86EA7" w:rsidRDefault="00B86EA7" w:rsidP="006E1507">
      <w:r>
        <w:t>1.DISEÑO DEL SITIO</w:t>
      </w:r>
    </w:p>
    <w:p w14:paraId="60B4A720" w14:textId="6606F9DB" w:rsidR="00B51D1B" w:rsidRDefault="00726FF5" w:rsidP="006E1507">
      <w:r>
        <w:t>. Diseño</w:t>
      </w:r>
      <w:r w:rsidR="00B86EA7">
        <w:t xml:space="preserve"> de los frameworks para definir la estructura del sitio.</w:t>
      </w:r>
    </w:p>
    <w:p w14:paraId="6637214C" w14:textId="469EF8D0" w:rsidR="00B86EA7" w:rsidRDefault="00726FF5" w:rsidP="006E1507">
      <w:r>
        <w:t>. Diseño</w:t>
      </w:r>
      <w:r w:rsidR="00B86EA7">
        <w:t xml:space="preserve"> de las </w:t>
      </w:r>
      <w:r>
        <w:t>páginas</w:t>
      </w:r>
      <w:r w:rsidR="00B86EA7">
        <w:t xml:space="preserve"> (</w:t>
      </w:r>
      <w:r>
        <w:t>INICIO, PRODUCTOS, SUCURSALES, CONTACTO</w:t>
      </w:r>
      <w:r w:rsidR="00B86EA7">
        <w:t xml:space="preserve">, CARRITO DE </w:t>
      </w:r>
      <w:r>
        <w:t>COMPRAS) en</w:t>
      </w:r>
      <w:r w:rsidR="00B86EA7">
        <w:t xml:space="preserve"> versión Desktop y Mobile.</w:t>
      </w:r>
    </w:p>
    <w:p w14:paraId="7FE926E3" w14:textId="22EA31FE" w:rsidR="00B86EA7" w:rsidRDefault="00726FF5" w:rsidP="006E1507">
      <w:r>
        <w:t>. Uso</w:t>
      </w:r>
      <w:r w:rsidR="00B86EA7">
        <w:t xml:space="preserve"> del </w:t>
      </w:r>
      <w:r>
        <w:t>HTML, CSS, SCSS</w:t>
      </w:r>
      <w:r w:rsidR="00DA423E">
        <w:t>.</w:t>
      </w:r>
    </w:p>
    <w:p w14:paraId="3202C6DC" w14:textId="2F93C4C8" w:rsidR="00DA423E" w:rsidRDefault="00DA423E" w:rsidP="006E1507"/>
    <w:p w14:paraId="52F104D9" w14:textId="782E7B81" w:rsidR="00DA423E" w:rsidRDefault="00DA423E" w:rsidP="006E1507">
      <w:r>
        <w:t>2.DESARROLLO DEL SITIO</w:t>
      </w:r>
    </w:p>
    <w:p w14:paraId="2A4507D0" w14:textId="4DC2F80F" w:rsidR="00DA423E" w:rsidRDefault="00726FF5" w:rsidP="006E1507">
      <w:r>
        <w:t>. Creación</w:t>
      </w:r>
      <w:r w:rsidR="00DA423E">
        <w:t xml:space="preserve"> y desarrollo de las </w:t>
      </w:r>
      <w:r>
        <w:t>páginas</w:t>
      </w:r>
      <w:r w:rsidR="00DA423E">
        <w:t xml:space="preserve"> diseñadas previamente.</w:t>
      </w:r>
    </w:p>
    <w:p w14:paraId="54989216" w14:textId="62D3C4F5" w:rsidR="00DA423E" w:rsidRDefault="00726FF5" w:rsidP="006E1507">
      <w:r>
        <w:t>. Implementación</w:t>
      </w:r>
      <w:r w:rsidR="00DA423E">
        <w:t xml:space="preserve"> de formulario en la </w:t>
      </w:r>
      <w:r>
        <w:t>página</w:t>
      </w:r>
      <w:r w:rsidR="00DA423E">
        <w:t xml:space="preserve"> de contacto</w:t>
      </w:r>
    </w:p>
    <w:p w14:paraId="6762646E" w14:textId="394CCF89" w:rsidR="00DA423E" w:rsidRDefault="00726FF5" w:rsidP="006E1507">
      <w:r>
        <w:t>. uso del SASS Y SEO</w:t>
      </w:r>
    </w:p>
    <w:p w14:paraId="52C291E9" w14:textId="25F29A46" w:rsidR="00726FF5" w:rsidRDefault="00726FF5" w:rsidP="006E1507">
      <w:proofErr w:type="gramStart"/>
      <w:r>
        <w:t>.Va</w:t>
      </w:r>
      <w:proofErr w:type="gramEnd"/>
      <w:r>
        <w:t xml:space="preserve"> estar guardado en GitHub y ser cargado al servidor.</w:t>
      </w:r>
    </w:p>
    <w:p w14:paraId="5F994EBB" w14:textId="77777777" w:rsidR="00B86EA7" w:rsidRPr="00FD7C80" w:rsidRDefault="00B86EA7" w:rsidP="006E1507"/>
    <w:sectPr w:rsidR="00B86EA7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6BCE8" w14:textId="77777777" w:rsidR="00A139C0" w:rsidRDefault="00A139C0" w:rsidP="0068194B">
      <w:r>
        <w:separator/>
      </w:r>
    </w:p>
    <w:p w14:paraId="1399FDD4" w14:textId="77777777" w:rsidR="00A139C0" w:rsidRDefault="00A139C0"/>
    <w:p w14:paraId="15AB76EC" w14:textId="77777777" w:rsidR="00A139C0" w:rsidRDefault="00A139C0"/>
  </w:endnote>
  <w:endnote w:type="continuationSeparator" w:id="0">
    <w:p w14:paraId="460A6B88" w14:textId="77777777" w:rsidR="00A139C0" w:rsidRDefault="00A139C0" w:rsidP="0068194B">
      <w:r>
        <w:continuationSeparator/>
      </w:r>
    </w:p>
    <w:p w14:paraId="18CC2D21" w14:textId="77777777" w:rsidR="00A139C0" w:rsidRDefault="00A139C0"/>
    <w:p w14:paraId="6BEC13F7" w14:textId="77777777" w:rsidR="00A139C0" w:rsidRDefault="00A139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0BFE6A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4FCF2" w14:textId="77777777" w:rsidR="00A139C0" w:rsidRDefault="00A139C0" w:rsidP="0068194B">
      <w:r>
        <w:separator/>
      </w:r>
    </w:p>
    <w:p w14:paraId="73C897EB" w14:textId="77777777" w:rsidR="00A139C0" w:rsidRDefault="00A139C0"/>
    <w:p w14:paraId="71790190" w14:textId="77777777" w:rsidR="00A139C0" w:rsidRDefault="00A139C0"/>
  </w:footnote>
  <w:footnote w:type="continuationSeparator" w:id="0">
    <w:p w14:paraId="42D7C430" w14:textId="77777777" w:rsidR="00A139C0" w:rsidRDefault="00A139C0" w:rsidP="0068194B">
      <w:r>
        <w:continuationSeparator/>
      </w:r>
    </w:p>
    <w:p w14:paraId="6A8E3250" w14:textId="77777777" w:rsidR="00A139C0" w:rsidRDefault="00A139C0"/>
    <w:p w14:paraId="6C2D0ED6" w14:textId="77777777" w:rsidR="00A139C0" w:rsidRDefault="00A139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088FD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038E38" wp14:editId="5473E89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6B56430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9770916">
    <w:abstractNumId w:val="9"/>
  </w:num>
  <w:num w:numId="2" w16cid:durableId="2135248947">
    <w:abstractNumId w:val="8"/>
  </w:num>
  <w:num w:numId="3" w16cid:durableId="22942592">
    <w:abstractNumId w:val="7"/>
  </w:num>
  <w:num w:numId="4" w16cid:durableId="107820401">
    <w:abstractNumId w:val="6"/>
  </w:num>
  <w:num w:numId="5" w16cid:durableId="816922022">
    <w:abstractNumId w:val="11"/>
  </w:num>
  <w:num w:numId="6" w16cid:durableId="1022047749">
    <w:abstractNumId w:val="3"/>
  </w:num>
  <w:num w:numId="7" w16cid:durableId="735854827">
    <w:abstractNumId w:val="13"/>
  </w:num>
  <w:num w:numId="8" w16cid:durableId="1619216167">
    <w:abstractNumId w:val="2"/>
  </w:num>
  <w:num w:numId="9" w16cid:durableId="1169757217">
    <w:abstractNumId w:val="14"/>
  </w:num>
  <w:num w:numId="10" w16cid:durableId="1460807196">
    <w:abstractNumId w:val="5"/>
  </w:num>
  <w:num w:numId="11" w16cid:durableId="88814559">
    <w:abstractNumId w:val="4"/>
  </w:num>
  <w:num w:numId="12" w16cid:durableId="311981636">
    <w:abstractNumId w:val="1"/>
  </w:num>
  <w:num w:numId="13" w16cid:durableId="1065110031">
    <w:abstractNumId w:val="0"/>
  </w:num>
  <w:num w:numId="14" w16cid:durableId="1594781948">
    <w:abstractNumId w:val="15"/>
  </w:num>
  <w:num w:numId="15" w16cid:durableId="48191928">
    <w:abstractNumId w:val="10"/>
  </w:num>
  <w:num w:numId="16" w16cid:durableId="6304046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82"/>
    <w:rsid w:val="000001EF"/>
    <w:rsid w:val="00007322"/>
    <w:rsid w:val="00007728"/>
    <w:rsid w:val="00024584"/>
    <w:rsid w:val="00024730"/>
    <w:rsid w:val="00055E95"/>
    <w:rsid w:val="0007021F"/>
    <w:rsid w:val="000B2BA5"/>
    <w:rsid w:val="000E4C82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6FF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09FE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39C0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7FFA"/>
    <w:rsid w:val="00B81760"/>
    <w:rsid w:val="00B8494C"/>
    <w:rsid w:val="00B86EA7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423E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22F7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4E5B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y\AppData\Local\Microsoft\Office\16.0\DTS\es-ES%7b7FD172F0-7A8F-4EF7-8B9D-8B34A0454428%7d\%7b0582992B-6423-4463-85EF-02002A21E12D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{0582992B-6423-4463-85EF-02002A21E12D}tf16402488_win32</Template>
  <TotalTime>0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2022-09-15T01:59:00Z</dcterms:created>
  <dcterms:modified xsi:type="dcterms:W3CDTF">2022-09-15T02:41:00Z</dcterms:modified>
  <cp:category/>
</cp:coreProperties>
</file>